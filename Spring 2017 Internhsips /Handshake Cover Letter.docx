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E4" w:rsidRDefault="00BD2F77">
      <w:pPr>
        <w:pStyle w:val="Date"/>
      </w:pPr>
      <w:r>
        <w:t>9/6/16</w:t>
      </w:r>
    </w:p>
    <w:sdt>
      <w:sdtPr>
        <w:alias w:val="Recipient Name"/>
        <w:tag w:val=""/>
        <w:id w:val="311220694"/>
        <w:placeholder>
          <w:docPart w:val="1F40EC4D964347B99F14A16A37EA067D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/>
      </w:sdtPr>
      <w:sdtEndPr/>
      <w:sdtContent>
        <w:p w:rsidR="007E6BE4" w:rsidRDefault="009F6615">
          <w:pPr>
            <w:pStyle w:val="Address"/>
          </w:pPr>
          <w:r w:rsidRPr="009F6615">
            <w:t>Recipient Name</w:t>
          </w:r>
        </w:p>
      </w:sdtContent>
    </w:sdt>
    <w:p w:rsidR="007E6BE4" w:rsidRDefault="00C901F5">
      <w:pPr>
        <w:pStyle w:val="Address"/>
      </w:pPr>
      <w:r>
        <w:t>Cover Letter</w:t>
      </w:r>
    </w:p>
    <w:sdt>
      <w:sdtPr>
        <w:alias w:val="Company"/>
        <w:tag w:val=""/>
        <w:id w:val="1280680654"/>
        <w:placeholder>
          <w:docPart w:val="84F248C13E674D17880B714988264265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7E6BE4" w:rsidRDefault="009F6615">
          <w:pPr>
            <w:pStyle w:val="Address"/>
          </w:pPr>
          <w:r>
            <w:t xml:space="preserve">Handshake </w:t>
          </w:r>
          <w:r w:rsidR="0064658A">
            <w:t>Inc</w:t>
          </w:r>
        </w:p>
      </w:sdtContent>
    </w:sdt>
    <w:p w:rsidR="007E6BE4" w:rsidRDefault="00CC60A5">
      <w:pPr>
        <w:pStyle w:val="Salutation"/>
      </w:pPr>
      <w:sdt>
        <w:sdtPr>
          <w:id w:val="24931073"/>
          <w:placeholder>
            <w:docPart w:val="D826D427D06E42A7B99092834FDF9E16"/>
          </w:placeholder>
          <w:temporary/>
          <w:showingPlcHdr/>
          <w15:appearance w15:val="hidden"/>
        </w:sdtPr>
        <w:sdtEndPr/>
        <w:sdtContent>
          <w:r w:rsidR="00FC1D76">
            <w:t>Dear</w:t>
          </w:r>
        </w:sdtContent>
      </w:sdt>
      <w:r w:rsidR="00FC1D76">
        <w:t xml:space="preserve"> </w:t>
      </w:r>
      <w:sdt>
        <w:sdtPr>
          <w:alias w:val="Recipient Name"/>
          <w:tag w:val=""/>
          <w:id w:val="1392309368"/>
          <w:placeholder>
            <w:docPart w:val="AE8A1E3BB3F94825BE23AC4C3130446A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9F6615">
            <w:t>Recipient Name</w:t>
          </w:r>
        </w:sdtContent>
      </w:sdt>
      <w:r w:rsidR="00FC1D76">
        <w:t>:</w:t>
      </w:r>
    </w:p>
    <w:p w:rsidR="007E6BE4" w:rsidRDefault="0064658A" w:rsidP="009F6615">
      <w:pPr>
        <w:ind w:firstLine="720"/>
      </w:pPr>
      <w:r>
        <w:t xml:space="preserve">My name is Michael Odumosu and I am currently a Computer science major at the University at Albany. </w:t>
      </w:r>
      <w:r w:rsidR="009F6615">
        <w:t>I aware that handshake is a prestigious and recommended service that will help me start my career in the Programming and Software Engineering field. I would consider it a privilege if any employer will look over my handshake account and this portfolio and consider me to be a part of their enterprise.</w:t>
      </w:r>
    </w:p>
    <w:p w:rsidR="007E6BE4" w:rsidRDefault="00CC60A5">
      <w:pPr>
        <w:pStyle w:val="Closing"/>
      </w:pPr>
      <w:sdt>
        <w:sdtPr>
          <w:id w:val="24931493"/>
          <w:placeholder>
            <w:docPart w:val="10ECCD397AC44F6EB67D03C612962622"/>
          </w:placeholder>
          <w:temporary/>
          <w:showingPlcHdr/>
          <w15:appearance w15:val="hidden"/>
        </w:sdtPr>
        <w:sdtEndPr/>
        <w:sdtContent>
          <w:r w:rsidR="00FC1D76">
            <w:t>Sincerely,</w:t>
          </w:r>
        </w:sdtContent>
      </w:sdt>
    </w:p>
    <w:p w:rsidR="007E6BE4" w:rsidRDefault="00CC60A5">
      <w:pPr>
        <w:pStyle w:val="Signature"/>
      </w:pPr>
      <w:sdt>
        <w:sdtPr>
          <w:alias w:val="Your Name"/>
          <w:tag w:val=""/>
          <w:id w:val="1090191026"/>
          <w:placeholder>
            <w:docPart w:val="04751A37F2B8416A8F2FDCE126F0F18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17B87">
            <w:t>Michael Odumosu</w:t>
          </w:r>
        </w:sdtContent>
      </w:sdt>
    </w:p>
    <w:p w:rsidR="007E6BE4" w:rsidRDefault="00C901F5">
      <w:r>
        <w:t>Resume on next page(s)</w:t>
      </w: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 w:rsidP="00C901F5">
      <w:pPr>
        <w:pStyle w:val="ContactInfo"/>
      </w:pPr>
    </w:p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C901F5" w:rsidRDefault="00C901F5">
      <w:bookmarkStart w:id="0" w:name="_GoBack"/>
      <w:bookmarkEnd w:id="0"/>
    </w:p>
    <w:sectPr w:rsidR="00C901F5">
      <w:headerReference w:type="default" r:id="rId9"/>
      <w:footerReference w:type="default" r:id="rId10"/>
      <w:headerReference w:type="first" r:id="rId11"/>
      <w:pgSz w:w="12240" w:h="15840" w:code="1"/>
      <w:pgMar w:top="3312" w:right="1080" w:bottom="1008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FF" w:rsidRDefault="00867EFF">
      <w:pPr>
        <w:spacing w:after="0" w:line="240" w:lineRule="auto"/>
      </w:pPr>
      <w:r>
        <w:separator/>
      </w:r>
    </w:p>
  </w:endnote>
  <w:endnote w:type="continuationSeparator" w:id="0">
    <w:p w:rsidR="00867EFF" w:rsidRDefault="0086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BE4" w:rsidRDefault="00FC1D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0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FF" w:rsidRDefault="00867EFF">
      <w:pPr>
        <w:spacing w:after="0" w:line="240" w:lineRule="auto"/>
      </w:pPr>
      <w:r>
        <w:separator/>
      </w:r>
    </w:p>
  </w:footnote>
  <w:footnote w:type="continuationSeparator" w:id="0">
    <w:p w:rsidR="00867EFF" w:rsidRDefault="00867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BE4" w:rsidRDefault="00FC1D76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0ACAD76E" wp14:editId="22B73F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6300</wp14:pctPosVOffset>
                  </wp:positionV>
                </mc:Choice>
                <mc:Fallback>
                  <wp:positionV relativeFrom="page">
                    <wp:posOffset>633095</wp:posOffset>
                  </wp:positionV>
                </mc:Fallback>
              </mc:AlternateContent>
              <wp:extent cx="7086600" cy="1252728"/>
              <wp:effectExtent l="0" t="0" r="0" b="5080"/>
              <wp:wrapNone/>
              <wp:docPr id="9" name="Rectangle 9" title="Background graphic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252728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0B12BD" id="Rectangle 9" o:spid="_x0000_s1026" alt="Title: Background graphic rectangle" style="position:absolute;margin-left:0;margin-top:0;width:558pt;height:98.65pt;flip:x;z-index:-251653632;visibility:visible;mso-wrap-style:square;mso-width-percent:0;mso-height-percent:0;mso-top-percent:63;mso-wrap-distance-left:9pt;mso-wrap-distance-top:0;mso-wrap-distance-right:9pt;mso-wrap-distance-bottom:0;mso-position-horizontal:center;mso-position-horizontal-relative:page;mso-position-vertical-relative:page;mso-width-percent:0;mso-height-percent:0;mso-top-percent:6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"/>
        <w:tag w:val=""/>
        <w:id w:val="914662736"/>
        <w:placeholder>
          <w:docPart w:val="2F469337C705410785E09903C6BB4D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17B87">
          <w:t>Michael Odumosu</w:t>
        </w:r>
      </w:sdtContent>
    </w:sdt>
  </w:p>
  <w:sdt>
    <w:sdtPr>
      <w:alias w:val="Address"/>
      <w:tag w:val=""/>
      <w:id w:val="1360704140"/>
      <w:placeholder>
        <w:docPart w:val="3235B0C1EB2341E1A3815C1FB1780690"/>
      </w:placeholder>
      <w:temporary/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:rsidR="007E6BE4" w:rsidRDefault="00FC1D76">
        <w:pPr>
          <w:pStyle w:val="Header"/>
        </w:pPr>
        <w:r>
          <w:t>Street Address</w:t>
        </w:r>
      </w:p>
      <w:p w:rsidR="007E6BE4" w:rsidRDefault="00FC1D76">
        <w:pPr>
          <w:pStyle w:val="Header"/>
        </w:pPr>
        <w:r>
          <w:t>City, ST  ZIP Code</w:t>
        </w:r>
      </w:p>
    </w:sdtContent>
  </w:sdt>
  <w:sdt>
    <w:sdtPr>
      <w:alias w:val="Telephone"/>
      <w:tag w:val=""/>
      <w:id w:val="174005233"/>
      <w:placeholder>
        <w:docPart w:val="A383AF321CE84762BC9C4E235D8CF430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:rsidR="007E6BE4" w:rsidRDefault="00C901F5">
        <w:pPr>
          <w:pStyle w:val="Header"/>
        </w:pPr>
        <w:r>
          <w:t>917-204-7921</w:t>
        </w:r>
      </w:p>
    </w:sdtContent>
  </w:sdt>
  <w:sdt>
    <w:sdtPr>
      <w:alias w:val="Email Website"/>
      <w:tag w:val=""/>
      <w:id w:val="1058201100"/>
      <w:placeholder>
        <w:docPart w:val="E0D07D44764441D29471B65D01A40D8A"/>
      </w:placeholder>
      <w:temporary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:rsidR="007E6BE4" w:rsidRDefault="00FC1D76">
        <w:pPr>
          <w:pStyle w:val="Header"/>
        </w:pPr>
        <w:r>
          <w:t>Email</w:t>
        </w:r>
      </w:p>
      <w:p w:rsidR="007E6BE4" w:rsidRDefault="00FC1D76">
        <w:pPr>
          <w:pStyle w:val="Header"/>
        </w:pPr>
        <w:r>
          <w:t>Website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BE4" w:rsidRDefault="00FC1D76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6300</wp14:pctPosVOffset>
                  </wp:positionV>
                </mc:Choice>
                <mc:Fallback>
                  <wp:positionV relativeFrom="page">
                    <wp:posOffset>633095</wp:posOffset>
                  </wp:positionV>
                </mc:Fallback>
              </mc:AlternateContent>
              <wp:extent cx="7086600" cy="1252728"/>
              <wp:effectExtent l="0" t="0" r="0" b="5080"/>
              <wp:wrapNone/>
              <wp:docPr id="6" name="Rectangle 6" title="Background graphic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252728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9D72EC" id="Rectangle 6" o:spid="_x0000_s1026" alt="Title: Background graphic rectangle" style="position:absolute;margin-left:0;margin-top:0;width:558pt;height:98.65pt;flip:x;z-index:-251657728;visibility:visible;mso-wrap-style:square;mso-width-percent:0;mso-height-percent:0;mso-top-percent:63;mso-wrap-distance-left:9pt;mso-wrap-distance-top:0;mso-wrap-distance-right:9pt;mso-wrap-distance-bottom:0;mso-position-horizontal:center;mso-position-horizontal-relative:page;mso-position-vertical-relative:page;mso-width-percent:0;mso-height-percent:0;mso-top-percent:6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"/>
        <w:tag w:val=""/>
        <w:id w:val="-721589805"/>
        <w:placeholder>
          <w:docPart w:val="AE8A1E3BB3F94825BE23AC4C3130446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17B87">
          <w:t>Michael Odumosu</w:t>
        </w:r>
      </w:sdtContent>
    </w:sdt>
  </w:p>
  <w:p w:rsidR="007E6BE4" w:rsidRDefault="00E17B87" w:rsidP="00E17B87">
    <w:pPr>
      <w:pStyle w:val="Header"/>
    </w:pPr>
    <w:r>
      <w:t>962 South Railroad ave</w:t>
    </w:r>
  </w:p>
  <w:p w:rsidR="00E17B87" w:rsidRDefault="00E17B87" w:rsidP="00E17B87">
    <w:pPr>
      <w:pStyle w:val="Header"/>
    </w:pPr>
    <w:r>
      <w:t>Staten Island, NY ,10306</w:t>
    </w:r>
  </w:p>
  <w:p w:rsidR="007E6BE4" w:rsidRDefault="00E17B87">
    <w:pPr>
      <w:pStyle w:val="Header"/>
    </w:pPr>
    <w:r>
      <w:t>917-204-7921</w:t>
    </w:r>
  </w:p>
  <w:p w:rsidR="007E6BE4" w:rsidRDefault="00CC60A5" w:rsidP="00E17B87">
    <w:pPr>
      <w:pStyle w:val="Header"/>
    </w:pPr>
    <w:hyperlink r:id="rId1" w:history="1">
      <w:r w:rsidR="00E17B87" w:rsidRPr="00C47D63">
        <w:rPr>
          <w:rStyle w:val="Hyperlink"/>
        </w:rPr>
        <w:t>Michaelodumosu57@gmail.com</w:t>
      </w:r>
    </w:hyperlink>
  </w:p>
  <w:p w:rsidR="00E17B87" w:rsidRDefault="00E17B87" w:rsidP="00E17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E8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1MzcxNDMyNrQ0NjdQ0lEKTi0uzszPAykwqwUAZHQobiwAAAA="/>
  </w:docVars>
  <w:rsids>
    <w:rsidRoot w:val="00E17B87"/>
    <w:rsid w:val="000672DE"/>
    <w:rsid w:val="0010094F"/>
    <w:rsid w:val="00113B48"/>
    <w:rsid w:val="00216985"/>
    <w:rsid w:val="002C108B"/>
    <w:rsid w:val="003A7CE5"/>
    <w:rsid w:val="00492105"/>
    <w:rsid w:val="00511872"/>
    <w:rsid w:val="00592E53"/>
    <w:rsid w:val="0064658A"/>
    <w:rsid w:val="006523D1"/>
    <w:rsid w:val="00685A71"/>
    <w:rsid w:val="006C46A0"/>
    <w:rsid w:val="007E0D2E"/>
    <w:rsid w:val="007E6BE4"/>
    <w:rsid w:val="00867EFF"/>
    <w:rsid w:val="009619CD"/>
    <w:rsid w:val="009A4925"/>
    <w:rsid w:val="009A7AAC"/>
    <w:rsid w:val="009B15AC"/>
    <w:rsid w:val="009F6615"/>
    <w:rsid w:val="00B70F85"/>
    <w:rsid w:val="00BC0600"/>
    <w:rsid w:val="00BD2F77"/>
    <w:rsid w:val="00BE2B7A"/>
    <w:rsid w:val="00C524F1"/>
    <w:rsid w:val="00C53D46"/>
    <w:rsid w:val="00C901F5"/>
    <w:rsid w:val="00CA3298"/>
    <w:rsid w:val="00CC60A5"/>
    <w:rsid w:val="00CE332F"/>
    <w:rsid w:val="00D179E3"/>
    <w:rsid w:val="00E10C81"/>
    <w:rsid w:val="00E17B87"/>
    <w:rsid w:val="00E8444C"/>
    <w:rsid w:val="00F4540C"/>
    <w:rsid w:val="00F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098847"/>
  <w15:docId w15:val="{B9041AC5-323D-4466-911E-1871006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  <w:szCs w:val="22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  <w:szCs w:val="22"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character" w:styleId="Hyperlink">
    <w:name w:val="Hyperlink"/>
    <w:basedOn w:val="DefaultParagraphFont"/>
    <w:uiPriority w:val="99"/>
    <w:unhideWhenUsed/>
    <w:rsid w:val="00E17B87"/>
    <w:rPr>
      <w:color w:val="0000FF" w:themeColor="hyperlink"/>
      <w:u w:val="single"/>
    </w:rPr>
  </w:style>
  <w:style w:type="paragraph" w:customStyle="1" w:styleId="ResumeText">
    <w:name w:val="Resume Text"/>
    <w:basedOn w:val="Normal"/>
    <w:uiPriority w:val="10"/>
    <w:qFormat/>
    <w:rsid w:val="00C901F5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lang w:eastAsia="ja-JP"/>
    </w:rPr>
  </w:style>
  <w:style w:type="table" w:customStyle="1" w:styleId="ResumeTable">
    <w:name w:val="Resume Table"/>
    <w:basedOn w:val="TableNormal"/>
    <w:uiPriority w:val="99"/>
    <w:rsid w:val="00C901F5"/>
    <w:pPr>
      <w:spacing w:after="80" w:line="288" w:lineRule="auto"/>
    </w:pPr>
    <w:rPr>
      <w:rFonts w:eastAsiaTheme="minorHAnsi"/>
      <w:color w:val="595959" w:themeColor="text1" w:themeTint="A6"/>
      <w:lang w:eastAsia="ja-JP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C901F5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lang w:eastAsia="ja-JP"/>
    </w:rPr>
  </w:style>
  <w:style w:type="paragraph" w:customStyle="1" w:styleId="Name">
    <w:name w:val="Name"/>
    <w:basedOn w:val="Normal"/>
    <w:uiPriority w:val="3"/>
    <w:qFormat/>
    <w:rsid w:val="00C901F5"/>
    <w:pPr>
      <w:pBdr>
        <w:top w:val="single" w:sz="4" w:space="4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365F91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lang w:eastAsia="ja-JP"/>
    </w:rPr>
  </w:style>
  <w:style w:type="paragraph" w:customStyle="1" w:styleId="Email">
    <w:name w:val="Email"/>
    <w:basedOn w:val="Normal"/>
    <w:uiPriority w:val="1"/>
    <w:qFormat/>
    <w:rsid w:val="00C901F5"/>
    <w:pPr>
      <w:spacing w:before="40" w:after="0" w:line="240" w:lineRule="auto"/>
      <w:jc w:val="right"/>
    </w:pPr>
    <w:rPr>
      <w:rFonts w:eastAsiaTheme="minorHAnsi"/>
      <w:color w:val="365F91" w:themeColor="accent1" w:themeShade="BF"/>
      <w:kern w:val="20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odumosu5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phatron432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40EC4D964347B99F14A16A37EA0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D2230-8012-474B-830C-C01241BB522E}"/>
      </w:docPartPr>
      <w:docPartBody>
        <w:p w:rsidR="006500A3" w:rsidRDefault="00747C79">
          <w:pPr>
            <w:pStyle w:val="1F40EC4D964347B99F14A16A37EA067D"/>
          </w:pPr>
          <w:r>
            <w:t>Recipient Name</w:t>
          </w:r>
        </w:p>
      </w:docPartBody>
    </w:docPart>
    <w:docPart>
      <w:docPartPr>
        <w:name w:val="84F248C13E674D17880B71498826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A283D-C158-4BFB-A891-1F1632CF2D26}"/>
      </w:docPartPr>
      <w:docPartBody>
        <w:p w:rsidR="006500A3" w:rsidRDefault="00747C79">
          <w:pPr>
            <w:pStyle w:val="84F248C13E674D17880B714988264265"/>
          </w:pPr>
          <w:r>
            <w:t>Company Name</w:t>
          </w:r>
        </w:p>
      </w:docPartBody>
    </w:docPart>
    <w:docPart>
      <w:docPartPr>
        <w:name w:val="D826D427D06E42A7B99092834FDF9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99FD-C3F8-4B46-84C8-454D41FAEF34}"/>
      </w:docPartPr>
      <w:docPartBody>
        <w:p w:rsidR="006500A3" w:rsidRDefault="00747C79">
          <w:pPr>
            <w:pStyle w:val="D826D427D06E42A7B99092834FDF9E16"/>
          </w:pPr>
          <w:r>
            <w:t>Dear</w:t>
          </w:r>
        </w:p>
      </w:docPartBody>
    </w:docPart>
    <w:docPart>
      <w:docPartPr>
        <w:name w:val="AE8A1E3BB3F94825BE23AC4C31304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D7826-85BC-44EA-B86D-0FB88A8446DE}"/>
      </w:docPartPr>
      <w:docPartBody>
        <w:p w:rsidR="006500A3" w:rsidRDefault="00747C79">
          <w:pPr>
            <w:pStyle w:val="AE8A1E3BB3F94825BE23AC4C3130446A"/>
          </w:pPr>
          <w:r>
            <w:t>Recipient Name</w:t>
          </w:r>
        </w:p>
      </w:docPartBody>
    </w:docPart>
    <w:docPart>
      <w:docPartPr>
        <w:name w:val="10ECCD397AC44F6EB67D03C612962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40436-635E-444B-A4CA-00B15567C670}"/>
      </w:docPartPr>
      <w:docPartBody>
        <w:p w:rsidR="006500A3" w:rsidRDefault="00747C79">
          <w:pPr>
            <w:pStyle w:val="10ECCD397AC44F6EB67D03C612962622"/>
          </w:pPr>
          <w:r>
            <w:t>Sincerely,</w:t>
          </w:r>
        </w:p>
      </w:docPartBody>
    </w:docPart>
    <w:docPart>
      <w:docPartPr>
        <w:name w:val="04751A37F2B8416A8F2FDCE126F0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5D36D-F3D0-4BE5-BD82-23CA2BA34A8A}"/>
      </w:docPartPr>
      <w:docPartBody>
        <w:p w:rsidR="006500A3" w:rsidRDefault="00747C79">
          <w:pPr>
            <w:pStyle w:val="04751A37F2B8416A8F2FDCE126F0F18C"/>
          </w:pPr>
          <w:r>
            <w:t>Your Name</w:t>
          </w:r>
        </w:p>
      </w:docPartBody>
    </w:docPart>
    <w:docPart>
      <w:docPartPr>
        <w:name w:val="2F469337C705410785E09903C6BB4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715C1-71DF-472F-8AA1-86097D6F5408}"/>
      </w:docPartPr>
      <w:docPartBody>
        <w:p w:rsidR="006500A3" w:rsidRDefault="00AE249C" w:rsidP="00AE249C">
          <w:pPr>
            <w:pStyle w:val="2F469337C705410785E09903C6BB4DC9"/>
          </w:pPr>
          <w:r>
            <w:t>Company name, location</w:t>
          </w:r>
        </w:p>
      </w:docPartBody>
    </w:docPart>
    <w:docPart>
      <w:docPartPr>
        <w:name w:val="3235B0C1EB2341E1A3815C1FB1780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90DE7-6481-4711-82BF-3A7D5E1B117D}"/>
      </w:docPartPr>
      <w:docPartBody>
        <w:p w:rsidR="006500A3" w:rsidRDefault="00AE249C" w:rsidP="00AE249C">
          <w:pPr>
            <w:pStyle w:val="3235B0C1EB2341E1A3815C1FB1780690"/>
          </w:pPr>
          <w:r>
            <w:t>School name, location, degree</w:t>
          </w:r>
        </w:p>
      </w:docPartBody>
    </w:docPart>
    <w:docPart>
      <w:docPartPr>
        <w:name w:val="A383AF321CE84762BC9C4E235D8C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D59D8-062A-460C-841B-37FA3DE8F09E}"/>
      </w:docPartPr>
      <w:docPartBody>
        <w:p w:rsidR="006500A3" w:rsidRDefault="00AE249C" w:rsidP="00AE249C">
          <w:pPr>
            <w:pStyle w:val="A383AF321CE84762BC9C4E235D8CF430"/>
          </w:pPr>
          <w:r>
            <w:t>Company name, location</w:t>
          </w:r>
        </w:p>
      </w:docPartBody>
    </w:docPart>
    <w:docPart>
      <w:docPartPr>
        <w:name w:val="E0D07D44764441D29471B65D01A40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F0FAC-DABA-46C4-A3B0-01824363737C}"/>
      </w:docPartPr>
      <w:docPartBody>
        <w:p w:rsidR="006500A3" w:rsidRDefault="00AE249C" w:rsidP="00AE249C">
          <w:pPr>
            <w:pStyle w:val="E0D07D44764441D29471B65D01A40D8A"/>
          </w:pPr>
          <w:r>
            <w:t>School name, location, 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9C"/>
    <w:rsid w:val="00041F2E"/>
    <w:rsid w:val="003E5689"/>
    <w:rsid w:val="00494DE8"/>
    <w:rsid w:val="00512C58"/>
    <w:rsid w:val="006500A3"/>
    <w:rsid w:val="00746086"/>
    <w:rsid w:val="00747C79"/>
    <w:rsid w:val="008A66A6"/>
    <w:rsid w:val="00941D3B"/>
    <w:rsid w:val="009F0076"/>
    <w:rsid w:val="00AE249C"/>
    <w:rsid w:val="00D3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6122350644BCFBD7F349963CD47D7">
    <w:name w:val="88E6122350644BCFBD7F349963CD47D7"/>
  </w:style>
  <w:style w:type="paragraph" w:customStyle="1" w:styleId="1F40EC4D964347B99F14A16A37EA067D">
    <w:name w:val="1F40EC4D964347B99F14A16A37EA067D"/>
  </w:style>
  <w:style w:type="paragraph" w:customStyle="1" w:styleId="720C5C370D5A47BCAEE14DDCFE2EDF8A">
    <w:name w:val="720C5C370D5A47BCAEE14DDCFE2EDF8A"/>
  </w:style>
  <w:style w:type="paragraph" w:customStyle="1" w:styleId="84F248C13E674D17880B714988264265">
    <w:name w:val="84F248C13E674D17880B714988264265"/>
  </w:style>
  <w:style w:type="paragraph" w:customStyle="1" w:styleId="Address">
    <w:name w:val="Address"/>
    <w:link w:val="AddressChar"/>
    <w:uiPriority w:val="2"/>
    <w:qFormat/>
    <w:pPr>
      <w:spacing w:after="40" w:line="276" w:lineRule="auto"/>
    </w:pPr>
    <w:rPr>
      <w:color w:val="0D0D0D" w:themeColor="text1" w:themeTint="F2"/>
      <w:sz w:val="20"/>
      <w:szCs w:val="20"/>
    </w:rPr>
  </w:style>
  <w:style w:type="character" w:customStyle="1" w:styleId="AddressChar">
    <w:name w:val="Address Char"/>
    <w:basedOn w:val="DefaultParagraphFont"/>
    <w:link w:val="Address"/>
    <w:uiPriority w:val="2"/>
    <w:rPr>
      <w:color w:val="0D0D0D" w:themeColor="text1" w:themeTint="F2"/>
      <w:sz w:val="20"/>
      <w:szCs w:val="20"/>
    </w:rPr>
  </w:style>
  <w:style w:type="paragraph" w:customStyle="1" w:styleId="C3F4B445982E41C39A03A9091C4F3102">
    <w:name w:val="C3F4B445982E41C39A03A9091C4F3102"/>
  </w:style>
  <w:style w:type="paragraph" w:customStyle="1" w:styleId="D826D427D06E42A7B99092834FDF9E16">
    <w:name w:val="D826D427D06E42A7B99092834FDF9E16"/>
  </w:style>
  <w:style w:type="paragraph" w:customStyle="1" w:styleId="AE8A1E3BB3F94825BE23AC4C3130446A">
    <w:name w:val="AE8A1E3BB3F94825BE23AC4C3130446A"/>
  </w:style>
  <w:style w:type="character" w:styleId="Strong">
    <w:name w:val="Strong"/>
    <w:basedOn w:val="DefaultParagraphFont"/>
    <w:uiPriority w:val="5"/>
    <w:rPr>
      <w:b/>
      <w:bCs/>
    </w:rPr>
  </w:style>
  <w:style w:type="paragraph" w:customStyle="1" w:styleId="F5AE38DD5C5B4417B294A0582275DAE7">
    <w:name w:val="F5AE38DD5C5B4417B294A0582275DAE7"/>
  </w:style>
  <w:style w:type="paragraph" w:customStyle="1" w:styleId="14F969FB83B2470E9DEED9B519714873">
    <w:name w:val="14F969FB83B2470E9DEED9B519714873"/>
  </w:style>
  <w:style w:type="paragraph" w:customStyle="1" w:styleId="03291908E4D34DFBBFC406CA5C0A40A0">
    <w:name w:val="03291908E4D34DFBBFC406CA5C0A40A0"/>
  </w:style>
  <w:style w:type="paragraph" w:customStyle="1" w:styleId="07DD7D6BA30E47AABF6884E0DF4C9565">
    <w:name w:val="07DD7D6BA30E47AABF6884E0DF4C9565"/>
  </w:style>
  <w:style w:type="paragraph" w:customStyle="1" w:styleId="233B62C7AA2D4DD4B44B38C9E726CF99">
    <w:name w:val="233B62C7AA2D4DD4B44B38C9E726CF99"/>
  </w:style>
  <w:style w:type="paragraph" w:customStyle="1" w:styleId="0337257454A74A38A66CC9B82DBDFBD8">
    <w:name w:val="0337257454A74A38A66CC9B82DBDFBD8"/>
  </w:style>
  <w:style w:type="paragraph" w:customStyle="1" w:styleId="F663A755DE81433B8C080C3E531851DC">
    <w:name w:val="F663A755DE81433B8C080C3E531851DC"/>
  </w:style>
  <w:style w:type="paragraph" w:customStyle="1" w:styleId="31202E4196454DAC824DD9D01A56C15B">
    <w:name w:val="31202E4196454DAC824DD9D01A56C15B"/>
  </w:style>
  <w:style w:type="paragraph" w:customStyle="1" w:styleId="6DA2EA096ED44E2182EF62FC399D0981">
    <w:name w:val="6DA2EA096ED44E2182EF62FC399D0981"/>
  </w:style>
  <w:style w:type="paragraph" w:customStyle="1" w:styleId="0E884249E2B94C4381A881ABAE6D8B8C">
    <w:name w:val="0E884249E2B94C4381A881ABAE6D8B8C"/>
  </w:style>
  <w:style w:type="paragraph" w:customStyle="1" w:styleId="01E8998FA13A4C01B2D37FD0A3DD0842">
    <w:name w:val="01E8998FA13A4C01B2D37FD0A3DD0842"/>
  </w:style>
  <w:style w:type="paragraph" w:customStyle="1" w:styleId="17494BFF515E4548B0B526ED14CA13BB">
    <w:name w:val="17494BFF515E4548B0B526ED14CA13BB"/>
  </w:style>
  <w:style w:type="paragraph" w:customStyle="1" w:styleId="10ECCD397AC44F6EB67D03C612962622">
    <w:name w:val="10ECCD397AC44F6EB67D03C612962622"/>
  </w:style>
  <w:style w:type="paragraph" w:customStyle="1" w:styleId="04751A37F2B8416A8F2FDCE126F0F18C">
    <w:name w:val="04751A37F2B8416A8F2FDCE126F0F18C"/>
  </w:style>
  <w:style w:type="paragraph" w:customStyle="1" w:styleId="E3661078B64A43069B0F49FAB7418378">
    <w:name w:val="E3661078B64A43069B0F49FAB7418378"/>
  </w:style>
  <w:style w:type="paragraph" w:customStyle="1" w:styleId="9AF21297DA5C4D689CDC9CDD4E96CC97">
    <w:name w:val="9AF21297DA5C4D689CDC9CDD4E96CC97"/>
    <w:rsid w:val="00AE249C"/>
  </w:style>
  <w:style w:type="paragraph" w:customStyle="1" w:styleId="563BBF8EE43148AAACBD8802489AAB24">
    <w:name w:val="563BBF8EE43148AAACBD8802489AAB24"/>
    <w:rsid w:val="00AE249C"/>
  </w:style>
  <w:style w:type="paragraph" w:customStyle="1" w:styleId="2F469337C705410785E09903C6BB4DC9">
    <w:name w:val="2F469337C705410785E09903C6BB4DC9"/>
    <w:rsid w:val="00AE249C"/>
  </w:style>
  <w:style w:type="paragraph" w:customStyle="1" w:styleId="3235B0C1EB2341E1A3815C1FB1780690">
    <w:name w:val="3235B0C1EB2341E1A3815C1FB1780690"/>
    <w:rsid w:val="00AE249C"/>
  </w:style>
  <w:style w:type="paragraph" w:customStyle="1" w:styleId="A383AF321CE84762BC9C4E235D8CF430">
    <w:name w:val="A383AF321CE84762BC9C4E235D8CF430"/>
    <w:rsid w:val="00AE249C"/>
  </w:style>
  <w:style w:type="paragraph" w:customStyle="1" w:styleId="E0D07D44764441D29471B65D01A40D8A">
    <w:name w:val="E0D07D44764441D29471B65D01A40D8A"/>
    <w:rsid w:val="00AE2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917-204-7921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32304-F86C-4A9D-9FE0-EAEB106D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</Template>
  <TotalTime>39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Handshake Inc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Odumosu, Michael</dc:creator>
  <cp:keywords>Michael Odumosu</cp:keywords>
  <cp:lastModifiedBy>Odumosu, Michael</cp:lastModifiedBy>
  <cp:revision>11</cp:revision>
  <dcterms:created xsi:type="dcterms:W3CDTF">2016-10-22T21:21:00Z</dcterms:created>
  <dcterms:modified xsi:type="dcterms:W3CDTF">2017-03-13T18:02:00Z</dcterms:modified>
  <cp:version/>
</cp:coreProperties>
</file>