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E4" w:rsidRDefault="00BD2F77">
      <w:pPr>
        <w:pStyle w:val="Date"/>
      </w:pPr>
      <w:r>
        <w:t>9/6/16</w:t>
      </w:r>
    </w:p>
    <w:sdt>
      <w:sdtPr>
        <w:alias w:val="Recipient Name"/>
        <w:tag w:val=""/>
        <w:id w:val="311220694"/>
        <w:placeholder>
          <w:docPart w:val="1F40EC4D964347B99F14A16A37EA067D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/>
      </w:sdtPr>
      <w:sdtEndPr/>
      <w:sdtContent>
        <w:p w:rsidR="007E6BE4" w:rsidRDefault="009F6615">
          <w:pPr>
            <w:pStyle w:val="Address"/>
          </w:pPr>
          <w:r w:rsidRPr="009F6615">
            <w:t>Recipient Name</w:t>
          </w:r>
        </w:p>
      </w:sdtContent>
    </w:sdt>
    <w:p w:rsidR="007E6BE4" w:rsidRDefault="00C901F5">
      <w:pPr>
        <w:pStyle w:val="Address"/>
      </w:pPr>
      <w:r>
        <w:t>Cover Letter</w:t>
      </w:r>
    </w:p>
    <w:sdt>
      <w:sdtPr>
        <w:alias w:val="Company"/>
        <w:tag w:val=""/>
        <w:id w:val="1280680654"/>
        <w:placeholder>
          <w:docPart w:val="84F248C13E674D17880B714988264265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7E6BE4" w:rsidRDefault="009F6615">
          <w:pPr>
            <w:pStyle w:val="Address"/>
          </w:pPr>
          <w:r>
            <w:t xml:space="preserve">Handshake </w:t>
          </w:r>
          <w:r w:rsidR="0064658A">
            <w:t>Inc</w:t>
          </w:r>
        </w:p>
      </w:sdtContent>
    </w:sdt>
    <w:p w:rsidR="007E6BE4" w:rsidRDefault="00190FBF">
      <w:pPr>
        <w:pStyle w:val="Salutation"/>
      </w:pPr>
      <w:sdt>
        <w:sdtPr>
          <w:id w:val="24931073"/>
          <w:placeholder>
            <w:docPart w:val="D826D427D06E42A7B99092834FDF9E16"/>
          </w:placeholder>
          <w:temporary/>
          <w:showingPlcHdr/>
          <w15:appearance w15:val="hidden"/>
        </w:sdtPr>
        <w:sdtEndPr/>
        <w:sdtContent>
          <w:r w:rsidR="00FC1D76">
            <w:t>Dear</w:t>
          </w:r>
        </w:sdtContent>
      </w:sdt>
      <w:r w:rsidR="00FC1D76">
        <w:t xml:space="preserve"> </w:t>
      </w:r>
      <w:sdt>
        <w:sdtPr>
          <w:alias w:val="Recipient Name"/>
          <w:tag w:val=""/>
          <w:id w:val="1392309368"/>
          <w:placeholder>
            <w:docPart w:val="AE8A1E3BB3F94825BE23AC4C3130446A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9F6615">
            <w:t>Recipient Name</w:t>
          </w:r>
        </w:sdtContent>
      </w:sdt>
      <w:r w:rsidR="00FC1D76">
        <w:t>:</w:t>
      </w:r>
    </w:p>
    <w:p w:rsidR="007E6BE4" w:rsidRDefault="0064658A" w:rsidP="009F6615">
      <w:pPr>
        <w:ind w:firstLine="720"/>
      </w:pPr>
      <w:r>
        <w:t xml:space="preserve">My name is Michael Odumosu and I am currently a Computer science major at the University at Albany. </w:t>
      </w:r>
      <w:r w:rsidR="009F6615">
        <w:t>I aware that handshake is a prestigious and recommended service that will help me start my career in the Programming and Software Engineering field. I would consider it a privilege if any employer will look over my handshake account and this portfolio and consider me to be a part of their enterprise.</w:t>
      </w:r>
    </w:p>
    <w:p w:rsidR="007E6BE4" w:rsidRDefault="00190FBF">
      <w:pPr>
        <w:pStyle w:val="Closing"/>
      </w:pPr>
      <w:sdt>
        <w:sdtPr>
          <w:id w:val="24931493"/>
          <w:placeholder>
            <w:docPart w:val="10ECCD397AC44F6EB67D03C612962622"/>
          </w:placeholder>
          <w:temporary/>
          <w:showingPlcHdr/>
          <w15:appearance w15:val="hidden"/>
        </w:sdtPr>
        <w:sdtEndPr/>
        <w:sdtContent>
          <w:r w:rsidR="00FC1D76">
            <w:t>Sincerely,</w:t>
          </w:r>
        </w:sdtContent>
      </w:sdt>
    </w:p>
    <w:bookmarkStart w:id="0" w:name="_GoBack"/>
    <w:p w:rsidR="007E6BE4" w:rsidRDefault="00190FBF">
      <w:pPr>
        <w:pStyle w:val="Signature"/>
      </w:pPr>
      <w:sdt>
        <w:sdtPr>
          <w:alias w:val="Your Name"/>
          <w:tag w:val=""/>
          <w:id w:val="1090191026"/>
          <w:placeholder>
            <w:docPart w:val="04751A37F2B8416A8F2FDCE126F0F18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E17B87">
            <w:t>Michael Odumosu</w:t>
          </w:r>
        </w:sdtContent>
      </w:sdt>
    </w:p>
    <w:bookmarkEnd w:id="0"/>
    <w:p w:rsidR="007E6BE4" w:rsidRDefault="00C901F5">
      <w:r>
        <w:t>Resume on next page(s)</w:t>
      </w: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6523D1">
      <w:pPr>
        <w:pStyle w:val="ContactInfo"/>
        <w:jc w:val="left"/>
      </w:pPr>
    </w:p>
    <w:tbl>
      <w:tblPr>
        <w:tblStyle w:val="ResumeTable"/>
        <w:tblpPr w:leftFromText="180" w:rightFromText="180" w:vertAnchor="page" w:horzAnchor="margin" w:tblpY="3601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C901F5" w:rsidTr="00C901F5">
        <w:tc>
          <w:tcPr>
            <w:tcW w:w="2250" w:type="dxa"/>
            <w:tcMar>
              <w:right w:w="475" w:type="dxa"/>
            </w:tcMar>
          </w:tcPr>
          <w:p w:rsidR="00C901F5" w:rsidRDefault="00C901F5" w:rsidP="00C901F5">
            <w:pPr>
              <w:pStyle w:val="Heading1"/>
              <w:outlineLvl w:val="0"/>
            </w:pPr>
            <w:r>
              <w:lastRenderedPageBreak/>
              <w:t>Summary</w:t>
            </w:r>
          </w:p>
        </w:tc>
        <w:tc>
          <w:tcPr>
            <w:tcW w:w="7830" w:type="dxa"/>
          </w:tcPr>
          <w:p w:rsidR="00C901F5" w:rsidRDefault="00C901F5" w:rsidP="00C901F5">
            <w:pPr>
              <w:pStyle w:val="ResumeText"/>
            </w:pPr>
            <w:r>
              <w:t xml:space="preserve">Neat, Organized, Well-groomed, Punctual and Assiduous team member. Work hard to complete tasks and also think of ideas that help the </w:t>
            </w:r>
            <w:r w:rsidR="00CE332F">
              <w:t>franchise</w:t>
            </w:r>
          </w:p>
        </w:tc>
      </w:tr>
      <w:tr w:rsidR="00C901F5" w:rsidTr="00C901F5">
        <w:tc>
          <w:tcPr>
            <w:tcW w:w="2250" w:type="dxa"/>
            <w:tcMar>
              <w:right w:w="475" w:type="dxa"/>
            </w:tcMar>
          </w:tcPr>
          <w:p w:rsidR="00C901F5" w:rsidRDefault="00C901F5" w:rsidP="00C901F5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C901F5" w:rsidRDefault="00C901F5" w:rsidP="00C901F5">
            <w:pPr>
              <w:pStyle w:val="ResumeText"/>
            </w:pPr>
            <w:r>
              <w:t xml:space="preserve">Knowledge and use of Microsoft </w:t>
            </w:r>
            <w:proofErr w:type="spellStart"/>
            <w:r>
              <w:t>Word</w:t>
            </w:r>
            <w:r w:rsidR="00BE2B7A">
              <w:t>,Excel</w:t>
            </w:r>
            <w:proofErr w:type="spellEnd"/>
            <w:r w:rsidR="00BE2B7A">
              <w:t xml:space="preserve"> and </w:t>
            </w:r>
            <w:proofErr w:type="spellStart"/>
            <w:r w:rsidR="00BE2B7A">
              <w:t>Powerpoint</w:t>
            </w:r>
            <w:proofErr w:type="spellEnd"/>
          </w:p>
          <w:p w:rsidR="00C901F5" w:rsidRDefault="00C901F5" w:rsidP="00C901F5">
            <w:pPr>
              <w:pStyle w:val="ResumeText"/>
            </w:pPr>
            <w:r>
              <w:t>Counting, and handling of money</w:t>
            </w:r>
          </w:p>
          <w:p w:rsidR="00C901F5" w:rsidRDefault="00C901F5" w:rsidP="00C901F5">
            <w:pPr>
              <w:pStyle w:val="ResumeText"/>
            </w:pPr>
            <w:r>
              <w:t>Able-bodied to carry out physical labor, and reach high-up objects</w:t>
            </w:r>
          </w:p>
          <w:p w:rsidR="00C901F5" w:rsidRDefault="00C901F5" w:rsidP="00C901F5">
            <w:pPr>
              <w:pStyle w:val="ResumeText"/>
            </w:pPr>
            <w:r>
              <w:t>Maintenance, taking proper care of the workplace</w:t>
            </w:r>
          </w:p>
          <w:p w:rsidR="00C901F5" w:rsidRDefault="00C901F5" w:rsidP="00C901F5">
            <w:pPr>
              <w:pStyle w:val="ResumeText"/>
            </w:pPr>
            <w:r>
              <w:t>Able to relate to persons in a very friendly manner</w:t>
            </w:r>
          </w:p>
          <w:p w:rsidR="0064658A" w:rsidRDefault="0064658A" w:rsidP="00C901F5">
            <w:pPr>
              <w:pStyle w:val="ResumeText"/>
            </w:pPr>
            <w:r>
              <w:t>Experienc</w:t>
            </w:r>
            <w:r w:rsidR="00BE2B7A">
              <w:t>e and use of programming in HTML, CSS, JavaScript and Python</w:t>
            </w:r>
            <w:r w:rsidR="00D179E3">
              <w:t>, C, and SQL</w:t>
            </w:r>
          </w:p>
          <w:p w:rsidR="0064658A" w:rsidRDefault="0064658A" w:rsidP="00C901F5">
            <w:pPr>
              <w:pStyle w:val="ResumeText"/>
            </w:pPr>
            <w:r>
              <w:t>Experience an</w:t>
            </w:r>
            <w:r w:rsidR="00BE2B7A">
              <w:t>d use of programming in OOP ,</w:t>
            </w:r>
            <w:r w:rsidR="00D179E3">
              <w:t xml:space="preserve"> </w:t>
            </w:r>
            <w:r>
              <w:t>Data Structures</w:t>
            </w:r>
            <w:r w:rsidR="00BE2B7A">
              <w:t>, Network Structures, File I/O and Recursion</w:t>
            </w:r>
            <w:r w:rsidR="00D179E3">
              <w:t xml:space="preserve"> and database management and software cartography</w:t>
            </w:r>
          </w:p>
          <w:p w:rsidR="0064658A" w:rsidRDefault="0064658A" w:rsidP="00C901F5">
            <w:pPr>
              <w:pStyle w:val="ResumeText"/>
            </w:pPr>
            <w:r>
              <w:t>Desire to further programming skills for future career</w:t>
            </w:r>
          </w:p>
          <w:p w:rsidR="00BC0600" w:rsidRDefault="00BC0600" w:rsidP="006C46A0">
            <w:pPr>
              <w:pStyle w:val="ResumeText"/>
            </w:pPr>
            <w:r>
              <w:t xml:space="preserve">Use of </w:t>
            </w:r>
            <w:proofErr w:type="spellStart"/>
            <w:r>
              <w:t>Github</w:t>
            </w:r>
            <w:proofErr w:type="spellEnd"/>
            <w:r w:rsidR="00BE2B7A">
              <w:t xml:space="preserve"> a version control system</w:t>
            </w:r>
            <w:r w:rsidR="006C46A0">
              <w:t>, Pu</w:t>
            </w:r>
            <w:r w:rsidR="00D179E3">
              <w:t xml:space="preserve">tty, a FTP environment, CMD, </w:t>
            </w:r>
            <w:r w:rsidR="006C46A0">
              <w:t xml:space="preserve"> basic audio transfer between disks using windows media player</w:t>
            </w:r>
          </w:p>
        </w:tc>
      </w:tr>
      <w:tr w:rsidR="00C901F5" w:rsidTr="00C901F5">
        <w:tc>
          <w:tcPr>
            <w:tcW w:w="2250" w:type="dxa"/>
            <w:tcMar>
              <w:right w:w="475" w:type="dxa"/>
            </w:tcMar>
          </w:tcPr>
          <w:p w:rsidR="00C901F5" w:rsidRDefault="00C901F5" w:rsidP="00C901F5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830" w:type="dxa"/>
          </w:tcPr>
          <w:p w:rsidR="00C901F5" w:rsidRDefault="00592E53" w:rsidP="00C901F5">
            <w:pPr>
              <w:pStyle w:val="Heading2"/>
              <w:outlineLvl w:val="1"/>
            </w:pPr>
            <w:r>
              <w:t>Organization name, location</w:t>
            </w:r>
          </w:p>
          <w:p w:rsidR="00592E53" w:rsidRDefault="00592E53" w:rsidP="00592E53">
            <w:r>
              <w:t xml:space="preserve">9/16- PRESENT </w:t>
            </w:r>
            <w:proofErr w:type="spellStart"/>
            <w:r>
              <w:t>Ualbany</w:t>
            </w:r>
            <w:proofErr w:type="spellEnd"/>
            <w:r>
              <w:t xml:space="preserve"> ASIST chapter</w:t>
            </w:r>
          </w:p>
          <w:p w:rsidR="00592E53" w:rsidRDefault="00592E53" w:rsidP="00592E53">
            <w:r>
              <w:t xml:space="preserve">This organization is a student based organization for computer software programmers and engineers to help in their knowledge of computer-related objects such as OOP, Databases, Version Control </w:t>
            </w:r>
            <w:proofErr w:type="spellStart"/>
            <w:r>
              <w:t>etc</w:t>
            </w:r>
            <w:proofErr w:type="spellEnd"/>
          </w:p>
          <w:p w:rsidR="00D179E3" w:rsidRDefault="00D179E3" w:rsidP="00592E53">
            <w:r>
              <w:t xml:space="preserve">1/17- PRESENT  </w:t>
            </w:r>
            <w:proofErr w:type="spellStart"/>
            <w:r>
              <w:t>Ualbany</w:t>
            </w:r>
            <w:proofErr w:type="spellEnd"/>
            <w:r>
              <w:t xml:space="preserve"> AVAILABS organization</w:t>
            </w:r>
          </w:p>
          <w:p w:rsidR="00D179E3" w:rsidRPr="00592E53" w:rsidRDefault="00D179E3" w:rsidP="00592E53">
            <w:r>
              <w:t>This organization focuses its resources only providing innovative cartographic features, software tools and data organization for major clients including the CDTA and MTA</w:t>
            </w:r>
          </w:p>
        </w:tc>
      </w:tr>
      <w:tr w:rsidR="00C901F5" w:rsidTr="00C901F5">
        <w:tc>
          <w:tcPr>
            <w:tcW w:w="2250" w:type="dxa"/>
            <w:tcMar>
              <w:right w:w="475" w:type="dxa"/>
            </w:tcMar>
          </w:tcPr>
          <w:p w:rsidR="00C901F5" w:rsidRDefault="00C901F5" w:rsidP="00C901F5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sdt>
            <w:sdtPr>
              <w:id w:val="-614369727"/>
              <w:placeholder>
                <w:docPart w:val="E0D07D44764441D29471B65D01A40D8A"/>
              </w:placeholder>
              <w:temporary/>
              <w:showingPlcHdr/>
              <w15:appearance w15:val="hidden"/>
            </w:sdtPr>
            <w:sdtEndPr/>
            <w:sdtContent>
              <w:p w:rsidR="00C901F5" w:rsidRDefault="00C901F5" w:rsidP="00C901F5">
                <w:pPr>
                  <w:pStyle w:val="Heading2"/>
                  <w:outlineLvl w:val="1"/>
                </w:pPr>
                <w:r>
                  <w:t>School name, location, degree</w:t>
                </w:r>
              </w:p>
            </w:sdtContent>
          </w:sdt>
          <w:p w:rsidR="00C901F5" w:rsidRDefault="00C901F5" w:rsidP="00C901F5">
            <w:pPr>
              <w:pStyle w:val="ResumeText"/>
            </w:pPr>
            <w:r>
              <w:t xml:space="preserve">Moore Catholic High </w:t>
            </w:r>
            <w:r w:rsidR="00CE332F">
              <w:t>School, 9</w:t>
            </w:r>
            <w:r>
              <w:t>/11-5/15</w:t>
            </w:r>
          </w:p>
          <w:p w:rsidR="000672DE" w:rsidRDefault="00C901F5" w:rsidP="00C901F5">
            <w:pPr>
              <w:pStyle w:val="ResumeText"/>
            </w:pPr>
            <w:r>
              <w:t xml:space="preserve">100 Merrill Ave., </w:t>
            </w:r>
            <w:r w:rsidR="00CE332F">
              <w:t>SI, NY</w:t>
            </w:r>
            <w:r>
              <w:t xml:space="preserve"> 10314    Advanced Regents Diploma</w:t>
            </w:r>
            <w:r w:rsidR="000672DE">
              <w:t xml:space="preserve">  GPA: 94.21</w:t>
            </w:r>
          </w:p>
          <w:p w:rsidR="00C901F5" w:rsidRDefault="00C901F5" w:rsidP="00C901F5">
            <w:pPr>
              <w:pStyle w:val="ResumeText"/>
            </w:pPr>
            <w:r>
              <w:t>--------------------------------------------------------------------------------------</w:t>
            </w:r>
          </w:p>
          <w:p w:rsidR="00C901F5" w:rsidRDefault="00C901F5" w:rsidP="00C901F5">
            <w:pPr>
              <w:pStyle w:val="ResumeText"/>
            </w:pPr>
            <w:r>
              <w:t>Canisius College        9/15-5/16</w:t>
            </w:r>
          </w:p>
          <w:p w:rsidR="00C901F5" w:rsidRDefault="00C901F5" w:rsidP="00C901F5">
            <w:pPr>
              <w:pStyle w:val="ResumeText"/>
            </w:pPr>
            <w:r>
              <w:lastRenderedPageBreak/>
              <w:t>1901 Main st, Buffalo NY 14208        B.S. in Computer Science, (not yet completed)</w:t>
            </w:r>
            <w:r w:rsidR="000672DE">
              <w:t xml:space="preserve">   GPA 3.11</w:t>
            </w:r>
          </w:p>
          <w:p w:rsidR="00CE332F" w:rsidRDefault="00CE332F" w:rsidP="00C901F5">
            <w:pPr>
              <w:pStyle w:val="ResumeText"/>
            </w:pPr>
            <w:r>
              <w:t>--------------------------------------------------------------------------------------</w:t>
            </w:r>
          </w:p>
          <w:p w:rsidR="00CE332F" w:rsidRDefault="00CE332F" w:rsidP="00C901F5">
            <w:pPr>
              <w:pStyle w:val="ResumeText"/>
            </w:pPr>
            <w:r>
              <w:t>University at Albany 8/16 –</w:t>
            </w:r>
          </w:p>
          <w:p w:rsidR="00CE332F" w:rsidRDefault="00CE332F" w:rsidP="00C901F5">
            <w:pPr>
              <w:pStyle w:val="ResumeText"/>
            </w:pPr>
            <w:r>
              <w:t>1400 Washington ave, Albany NY 12222     B.S. in Computer Science, (not yet completed)</w:t>
            </w:r>
          </w:p>
          <w:p w:rsidR="00CE332F" w:rsidRDefault="00CE332F" w:rsidP="00C901F5">
            <w:pPr>
              <w:pStyle w:val="ResumeText"/>
            </w:pPr>
          </w:p>
        </w:tc>
      </w:tr>
    </w:tbl>
    <w:p w:rsidR="00C901F5" w:rsidRDefault="00C901F5"/>
    <w:p w:rsidR="00C901F5" w:rsidRDefault="00C901F5"/>
    <w:p w:rsidR="00C901F5" w:rsidRDefault="00C901F5"/>
    <w:p w:rsidR="00C901F5" w:rsidRDefault="00C901F5"/>
    <w:p w:rsidR="00C901F5" w:rsidRDefault="00C901F5"/>
    <w:p w:rsidR="00C901F5" w:rsidRDefault="00C901F5"/>
    <w:p w:rsidR="00C901F5" w:rsidRDefault="00C901F5"/>
    <w:p w:rsidR="00C901F5" w:rsidRDefault="00C901F5"/>
    <w:p w:rsidR="000672DE" w:rsidRDefault="000672DE" w:rsidP="000672DE">
      <w:pPr>
        <w:tabs>
          <w:tab w:val="left" w:pos="1606"/>
        </w:tabs>
      </w:pPr>
    </w:p>
    <w:p w:rsidR="00C901F5" w:rsidRDefault="00C901F5"/>
    <w:p w:rsidR="00C901F5" w:rsidRDefault="00C901F5"/>
    <w:p w:rsidR="00C901F5" w:rsidRDefault="00C901F5"/>
    <w:p w:rsidR="00C901F5" w:rsidRDefault="00C901F5"/>
    <w:sectPr w:rsidR="00C901F5">
      <w:headerReference w:type="default" r:id="rId9"/>
      <w:footerReference w:type="default" r:id="rId10"/>
      <w:headerReference w:type="first" r:id="rId11"/>
      <w:pgSz w:w="12240" w:h="15840" w:code="1"/>
      <w:pgMar w:top="3312" w:right="1080" w:bottom="1008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EFF" w:rsidRDefault="00867EFF">
      <w:pPr>
        <w:spacing w:after="0" w:line="240" w:lineRule="auto"/>
      </w:pPr>
      <w:r>
        <w:separator/>
      </w:r>
    </w:p>
  </w:endnote>
  <w:endnote w:type="continuationSeparator" w:id="0">
    <w:p w:rsidR="00867EFF" w:rsidRDefault="0086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79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BE4" w:rsidRDefault="00FC1D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FB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EFF" w:rsidRDefault="00867EFF">
      <w:pPr>
        <w:spacing w:after="0" w:line="240" w:lineRule="auto"/>
      </w:pPr>
      <w:r>
        <w:separator/>
      </w:r>
    </w:p>
  </w:footnote>
  <w:footnote w:type="continuationSeparator" w:id="0">
    <w:p w:rsidR="00867EFF" w:rsidRDefault="00867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BE4" w:rsidRDefault="00FC1D76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0ACAD76E" wp14:editId="22B73F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6300</wp14:pctPosVOffset>
                  </wp:positionV>
                </mc:Choice>
                <mc:Fallback>
                  <wp:positionV relativeFrom="page">
                    <wp:posOffset>633095</wp:posOffset>
                  </wp:positionV>
                </mc:Fallback>
              </mc:AlternateContent>
              <wp:extent cx="7086600" cy="1252728"/>
              <wp:effectExtent l="0" t="0" r="0" b="5080"/>
              <wp:wrapNone/>
              <wp:docPr id="9" name="Rectangle 9" title="Background graphic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252728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0B12BD" id="Rectangle 9" o:spid="_x0000_s1026" alt="Title: Background graphic rectangle" style="position:absolute;margin-left:0;margin-top:0;width:558pt;height:98.65pt;flip:x;z-index:-251653632;visibility:visible;mso-wrap-style:square;mso-width-percent:0;mso-height-percent:0;mso-top-percent:63;mso-wrap-distance-left:9pt;mso-wrap-distance-top:0;mso-wrap-distance-right:9pt;mso-wrap-distance-bottom:0;mso-position-horizontal:center;mso-position-horizontal-relative:page;mso-position-vertical-relative:page;mso-width-percent:0;mso-height-percent:0;mso-top-percent:6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"/>
        <w:tag w:val=""/>
        <w:id w:val="914662736"/>
        <w:placeholder>
          <w:docPart w:val="2F469337C705410785E09903C6BB4D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17B87">
          <w:t>Michael Odumosu</w:t>
        </w:r>
      </w:sdtContent>
    </w:sdt>
  </w:p>
  <w:sdt>
    <w:sdtPr>
      <w:alias w:val="Address"/>
      <w:tag w:val=""/>
      <w:id w:val="1360704140"/>
      <w:placeholder>
        <w:docPart w:val="3235B0C1EB2341E1A3815C1FB1780690"/>
      </w:placeholder>
      <w:temporary/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:rsidR="007E6BE4" w:rsidRDefault="00FC1D76">
        <w:pPr>
          <w:pStyle w:val="Header"/>
        </w:pPr>
        <w:r>
          <w:t>Street Address</w:t>
        </w:r>
      </w:p>
      <w:p w:rsidR="007E6BE4" w:rsidRDefault="00FC1D76">
        <w:pPr>
          <w:pStyle w:val="Header"/>
        </w:pPr>
        <w:r>
          <w:t>City, ST  ZIP Code</w:t>
        </w:r>
      </w:p>
    </w:sdtContent>
  </w:sdt>
  <w:sdt>
    <w:sdtPr>
      <w:alias w:val="Telephone"/>
      <w:tag w:val=""/>
      <w:id w:val="174005233"/>
      <w:placeholder>
        <w:docPart w:val="A383AF321CE84762BC9C4E235D8CF430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:rsidR="007E6BE4" w:rsidRDefault="00C901F5">
        <w:pPr>
          <w:pStyle w:val="Header"/>
        </w:pPr>
        <w:r>
          <w:t>917-204-7921</w:t>
        </w:r>
      </w:p>
    </w:sdtContent>
  </w:sdt>
  <w:sdt>
    <w:sdtPr>
      <w:alias w:val="Email Website"/>
      <w:tag w:val=""/>
      <w:id w:val="1058201100"/>
      <w:placeholder>
        <w:docPart w:val="E0D07D44764441D29471B65D01A40D8A"/>
      </w:placeholder>
      <w:temporary/>
      <w:showingPlcHdr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:rsidR="007E6BE4" w:rsidRDefault="00FC1D76">
        <w:pPr>
          <w:pStyle w:val="Header"/>
        </w:pPr>
        <w:r>
          <w:t>Email</w:t>
        </w:r>
      </w:p>
      <w:p w:rsidR="007E6BE4" w:rsidRDefault="00FC1D76">
        <w:pPr>
          <w:pStyle w:val="Header"/>
        </w:pPr>
        <w:r>
          <w:t>Website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BE4" w:rsidRDefault="00FC1D76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6300</wp14:pctPosVOffset>
                  </wp:positionV>
                </mc:Choice>
                <mc:Fallback>
                  <wp:positionV relativeFrom="page">
                    <wp:posOffset>633095</wp:posOffset>
                  </wp:positionV>
                </mc:Fallback>
              </mc:AlternateContent>
              <wp:extent cx="7086600" cy="1252728"/>
              <wp:effectExtent l="0" t="0" r="0" b="5080"/>
              <wp:wrapNone/>
              <wp:docPr id="6" name="Rectangle 6" title="Background graphic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252728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9D72EC" id="Rectangle 6" o:spid="_x0000_s1026" alt="Title: Background graphic rectangle" style="position:absolute;margin-left:0;margin-top:0;width:558pt;height:98.65pt;flip:x;z-index:-251657728;visibility:visible;mso-wrap-style:square;mso-width-percent:0;mso-height-percent:0;mso-top-percent:63;mso-wrap-distance-left:9pt;mso-wrap-distance-top:0;mso-wrap-distance-right:9pt;mso-wrap-distance-bottom:0;mso-position-horizontal:center;mso-position-horizontal-relative:page;mso-position-vertical-relative:page;mso-width-percent:0;mso-height-percent:0;mso-top-percent:6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"/>
        <w:tag w:val=""/>
        <w:id w:val="-721589805"/>
        <w:placeholder>
          <w:docPart w:val="AE8A1E3BB3F94825BE23AC4C3130446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17B87">
          <w:t>Michael Odumosu</w:t>
        </w:r>
      </w:sdtContent>
    </w:sdt>
  </w:p>
  <w:p w:rsidR="007E6BE4" w:rsidRDefault="00E17B87" w:rsidP="00E17B87">
    <w:pPr>
      <w:pStyle w:val="Header"/>
    </w:pPr>
    <w:r>
      <w:t>962 South Railroad ave</w:t>
    </w:r>
  </w:p>
  <w:p w:rsidR="00E17B87" w:rsidRDefault="00E17B87" w:rsidP="00E17B87">
    <w:pPr>
      <w:pStyle w:val="Header"/>
    </w:pPr>
    <w:r>
      <w:t>Staten Island, NY ,10306</w:t>
    </w:r>
  </w:p>
  <w:p w:rsidR="007E6BE4" w:rsidRDefault="00E17B87">
    <w:pPr>
      <w:pStyle w:val="Header"/>
    </w:pPr>
    <w:r>
      <w:t>917-204-7921</w:t>
    </w:r>
  </w:p>
  <w:p w:rsidR="007E6BE4" w:rsidRDefault="00190FBF" w:rsidP="00E17B87">
    <w:pPr>
      <w:pStyle w:val="Header"/>
    </w:pPr>
    <w:hyperlink r:id="rId1" w:history="1">
      <w:r w:rsidR="00E17B87" w:rsidRPr="00C47D63">
        <w:rPr>
          <w:rStyle w:val="Hyperlink"/>
        </w:rPr>
        <w:t>Michaelodumosu57@gmail.com</w:t>
      </w:r>
    </w:hyperlink>
  </w:p>
  <w:p w:rsidR="00E17B87" w:rsidRDefault="00E17B87" w:rsidP="00E17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E80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5BCC2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24E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511BF2"/>
    <w:multiLevelType w:val="hybridMultilevel"/>
    <w:tmpl w:val="71F8A782"/>
    <w:lvl w:ilvl="0" w:tplc="D21C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A776E"/>
    <w:multiLevelType w:val="hybridMultilevel"/>
    <w:tmpl w:val="2D7A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A5E8D"/>
    <w:multiLevelType w:val="hybridMultilevel"/>
    <w:tmpl w:val="1FE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2F27"/>
    <w:multiLevelType w:val="hybridMultilevel"/>
    <w:tmpl w:val="4EC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363F4"/>
    <w:multiLevelType w:val="hybridMultilevel"/>
    <w:tmpl w:val="0FD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1MzcxNDMyNrQ0NjdQ0lEKTi0uzszPAykwqwUAZHQobiwAAAA="/>
  </w:docVars>
  <w:rsids>
    <w:rsidRoot w:val="00E17B87"/>
    <w:rsid w:val="000672DE"/>
    <w:rsid w:val="0010094F"/>
    <w:rsid w:val="00113B48"/>
    <w:rsid w:val="00190FBF"/>
    <w:rsid w:val="00216985"/>
    <w:rsid w:val="002C108B"/>
    <w:rsid w:val="003A7CE5"/>
    <w:rsid w:val="00492105"/>
    <w:rsid w:val="00511872"/>
    <w:rsid w:val="00592E53"/>
    <w:rsid w:val="0064658A"/>
    <w:rsid w:val="006523D1"/>
    <w:rsid w:val="00685A71"/>
    <w:rsid w:val="006C46A0"/>
    <w:rsid w:val="007E0D2E"/>
    <w:rsid w:val="007E4277"/>
    <w:rsid w:val="007E6BE4"/>
    <w:rsid w:val="00867EFF"/>
    <w:rsid w:val="009619CD"/>
    <w:rsid w:val="009A4925"/>
    <w:rsid w:val="009A7AAC"/>
    <w:rsid w:val="009B15AC"/>
    <w:rsid w:val="009F6615"/>
    <w:rsid w:val="00B70F85"/>
    <w:rsid w:val="00BC0600"/>
    <w:rsid w:val="00BD2F77"/>
    <w:rsid w:val="00BE2B7A"/>
    <w:rsid w:val="00C524F1"/>
    <w:rsid w:val="00C53D46"/>
    <w:rsid w:val="00C901F5"/>
    <w:rsid w:val="00CA3298"/>
    <w:rsid w:val="00CE332F"/>
    <w:rsid w:val="00D179E3"/>
    <w:rsid w:val="00E10C81"/>
    <w:rsid w:val="00E17B87"/>
    <w:rsid w:val="00E8444C"/>
    <w:rsid w:val="00F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8F6DCA"/>
  <w15:docId w15:val="{B9041AC5-323D-4466-911E-1871006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Address">
    <w:name w:val="Address"/>
    <w:link w:val="AddressChar"/>
    <w:uiPriority w:val="2"/>
    <w:qFormat/>
    <w:pPr>
      <w:spacing w:after="40"/>
    </w:pPr>
  </w:style>
  <w:style w:type="paragraph" w:styleId="Closing">
    <w:name w:val="Closing"/>
    <w:basedOn w:val="Normal"/>
    <w:link w:val="ClosingChar"/>
    <w:uiPriority w:val="9"/>
    <w:qFormat/>
    <w:pPr>
      <w:contextualSpacing/>
    </w:pPr>
    <w:rPr>
      <w:rFonts w:eastAsiaTheme="minorHAnsi"/>
      <w:szCs w:val="22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dressChar">
    <w:name w:val="Address Char"/>
    <w:basedOn w:val="DefaultParagraphFont"/>
    <w:link w:val="Address"/>
    <w:uiPriority w:val="2"/>
  </w:style>
  <w:style w:type="character" w:customStyle="1" w:styleId="ClosingChar">
    <w:name w:val="Closing Char"/>
    <w:basedOn w:val="DefaultParagraphFont"/>
    <w:link w:val="Closing"/>
    <w:uiPriority w:val="9"/>
    <w:rPr>
      <w:rFonts w:eastAsiaTheme="minorHAnsi"/>
      <w:szCs w:val="22"/>
    </w:rPr>
  </w:style>
  <w:style w:type="paragraph" w:styleId="Signature">
    <w:name w:val="Signature"/>
    <w:basedOn w:val="Normal"/>
    <w:next w:val="Normal"/>
    <w:link w:val="SignatureChar"/>
    <w:uiPriority w:val="10"/>
    <w:unhideWhenUsed/>
    <w:qFormat/>
    <w:pPr>
      <w:spacing w:before="600" w:after="360"/>
      <w:contextualSpacing/>
    </w:pPr>
    <w:rPr>
      <w:rFonts w:eastAsiaTheme="minorHAnsi"/>
      <w:b/>
      <w:szCs w:val="22"/>
    </w:rPr>
  </w:style>
  <w:style w:type="character" w:customStyle="1" w:styleId="SignatureChar">
    <w:name w:val="Signature Char"/>
    <w:basedOn w:val="DefaultParagraphFont"/>
    <w:link w:val="Signature"/>
    <w:uiPriority w:val="10"/>
    <w:rPr>
      <w:rFonts w:eastAsiaTheme="minorHAnsi"/>
      <w:b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after="400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ListBullet">
    <w:name w:val="List Bullet"/>
    <w:basedOn w:val="Normal"/>
    <w:uiPriority w:val="6"/>
    <w:qFormat/>
    <w:pPr>
      <w:numPr>
        <w:numId w:val="7"/>
      </w:numPr>
    </w:pPr>
  </w:style>
  <w:style w:type="paragraph" w:styleId="ListNumber">
    <w:name w:val="List Number"/>
    <w:basedOn w:val="Normal"/>
    <w:uiPriority w:val="7"/>
    <w:qFormat/>
    <w:pPr>
      <w:numPr>
        <w:numId w:val="8"/>
      </w:numPr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character" w:styleId="Hyperlink">
    <w:name w:val="Hyperlink"/>
    <w:basedOn w:val="DefaultParagraphFont"/>
    <w:uiPriority w:val="99"/>
    <w:unhideWhenUsed/>
    <w:rsid w:val="00E17B87"/>
    <w:rPr>
      <w:color w:val="0000FF" w:themeColor="hyperlink"/>
      <w:u w:val="single"/>
    </w:rPr>
  </w:style>
  <w:style w:type="paragraph" w:customStyle="1" w:styleId="ResumeText">
    <w:name w:val="Resume Text"/>
    <w:basedOn w:val="Normal"/>
    <w:uiPriority w:val="10"/>
    <w:qFormat/>
    <w:rsid w:val="00C901F5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lang w:eastAsia="ja-JP"/>
    </w:rPr>
  </w:style>
  <w:style w:type="table" w:customStyle="1" w:styleId="ResumeTable">
    <w:name w:val="Resume Table"/>
    <w:basedOn w:val="TableNormal"/>
    <w:uiPriority w:val="99"/>
    <w:rsid w:val="00C901F5"/>
    <w:pPr>
      <w:spacing w:after="80" w:line="288" w:lineRule="auto"/>
    </w:pPr>
    <w:rPr>
      <w:rFonts w:eastAsiaTheme="minorHAnsi"/>
      <w:color w:val="595959" w:themeColor="text1" w:themeTint="A6"/>
      <w:lang w:eastAsia="ja-JP"/>
    </w:rPr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C901F5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lang w:eastAsia="ja-JP"/>
    </w:rPr>
  </w:style>
  <w:style w:type="paragraph" w:customStyle="1" w:styleId="Name">
    <w:name w:val="Name"/>
    <w:basedOn w:val="Normal"/>
    <w:uiPriority w:val="3"/>
    <w:qFormat/>
    <w:rsid w:val="00C901F5"/>
    <w:pPr>
      <w:pBdr>
        <w:top w:val="single" w:sz="4" w:space="4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365F91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lang w:eastAsia="ja-JP"/>
    </w:rPr>
  </w:style>
  <w:style w:type="paragraph" w:customStyle="1" w:styleId="Email">
    <w:name w:val="Email"/>
    <w:basedOn w:val="Normal"/>
    <w:uiPriority w:val="1"/>
    <w:qFormat/>
    <w:rsid w:val="00C901F5"/>
    <w:pPr>
      <w:spacing w:before="40" w:after="0" w:line="240" w:lineRule="auto"/>
      <w:jc w:val="right"/>
    </w:pPr>
    <w:rPr>
      <w:rFonts w:eastAsiaTheme="minorHAnsi"/>
      <w:color w:val="365F91" w:themeColor="accent1" w:themeShade="BF"/>
      <w:kern w:val="20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chaelodumosu5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phatron432\AppData\Roaming\Microsoft\Templates\Cover%20letter%20for%20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40EC4D964347B99F14A16A37EA0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D2230-8012-474B-830C-C01241BB522E}"/>
      </w:docPartPr>
      <w:docPartBody>
        <w:p w:rsidR="006500A3" w:rsidRDefault="00747C79">
          <w:pPr>
            <w:pStyle w:val="1F40EC4D964347B99F14A16A37EA067D"/>
          </w:pPr>
          <w:r>
            <w:t>Recipient Name</w:t>
          </w:r>
        </w:p>
      </w:docPartBody>
    </w:docPart>
    <w:docPart>
      <w:docPartPr>
        <w:name w:val="84F248C13E674D17880B71498826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A283D-C158-4BFB-A891-1F1632CF2D26}"/>
      </w:docPartPr>
      <w:docPartBody>
        <w:p w:rsidR="006500A3" w:rsidRDefault="00747C79">
          <w:pPr>
            <w:pStyle w:val="84F248C13E674D17880B714988264265"/>
          </w:pPr>
          <w:r>
            <w:t>Company Name</w:t>
          </w:r>
        </w:p>
      </w:docPartBody>
    </w:docPart>
    <w:docPart>
      <w:docPartPr>
        <w:name w:val="D826D427D06E42A7B99092834FDF9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199FD-C3F8-4B46-84C8-454D41FAEF34}"/>
      </w:docPartPr>
      <w:docPartBody>
        <w:p w:rsidR="006500A3" w:rsidRDefault="00747C79">
          <w:pPr>
            <w:pStyle w:val="D826D427D06E42A7B99092834FDF9E16"/>
          </w:pPr>
          <w:r>
            <w:t>Dear</w:t>
          </w:r>
        </w:p>
      </w:docPartBody>
    </w:docPart>
    <w:docPart>
      <w:docPartPr>
        <w:name w:val="AE8A1E3BB3F94825BE23AC4C31304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D7826-85BC-44EA-B86D-0FB88A8446DE}"/>
      </w:docPartPr>
      <w:docPartBody>
        <w:p w:rsidR="006500A3" w:rsidRDefault="00747C79">
          <w:pPr>
            <w:pStyle w:val="AE8A1E3BB3F94825BE23AC4C3130446A"/>
          </w:pPr>
          <w:r>
            <w:t>Recipient Name</w:t>
          </w:r>
        </w:p>
      </w:docPartBody>
    </w:docPart>
    <w:docPart>
      <w:docPartPr>
        <w:name w:val="10ECCD397AC44F6EB67D03C612962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40436-635E-444B-A4CA-00B15567C670}"/>
      </w:docPartPr>
      <w:docPartBody>
        <w:p w:rsidR="006500A3" w:rsidRDefault="00747C79">
          <w:pPr>
            <w:pStyle w:val="10ECCD397AC44F6EB67D03C612962622"/>
          </w:pPr>
          <w:r>
            <w:t>Sincerely,</w:t>
          </w:r>
        </w:p>
      </w:docPartBody>
    </w:docPart>
    <w:docPart>
      <w:docPartPr>
        <w:name w:val="04751A37F2B8416A8F2FDCE126F0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5D36D-F3D0-4BE5-BD82-23CA2BA34A8A}"/>
      </w:docPartPr>
      <w:docPartBody>
        <w:p w:rsidR="006500A3" w:rsidRDefault="00747C79">
          <w:pPr>
            <w:pStyle w:val="04751A37F2B8416A8F2FDCE126F0F18C"/>
          </w:pPr>
          <w:r>
            <w:t>Your Name</w:t>
          </w:r>
        </w:p>
      </w:docPartBody>
    </w:docPart>
    <w:docPart>
      <w:docPartPr>
        <w:name w:val="2F469337C705410785E09903C6BB4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715C1-71DF-472F-8AA1-86097D6F5408}"/>
      </w:docPartPr>
      <w:docPartBody>
        <w:p w:rsidR="006500A3" w:rsidRDefault="00AE249C" w:rsidP="00AE249C">
          <w:pPr>
            <w:pStyle w:val="2F469337C705410785E09903C6BB4DC9"/>
          </w:pPr>
          <w:r>
            <w:t>Company name, location</w:t>
          </w:r>
        </w:p>
      </w:docPartBody>
    </w:docPart>
    <w:docPart>
      <w:docPartPr>
        <w:name w:val="3235B0C1EB2341E1A3815C1FB1780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90DE7-6481-4711-82BF-3A7D5E1B117D}"/>
      </w:docPartPr>
      <w:docPartBody>
        <w:p w:rsidR="006500A3" w:rsidRDefault="00AE249C" w:rsidP="00AE249C">
          <w:pPr>
            <w:pStyle w:val="3235B0C1EB2341E1A3815C1FB1780690"/>
          </w:pPr>
          <w:r>
            <w:t>School name, location, degree</w:t>
          </w:r>
        </w:p>
      </w:docPartBody>
    </w:docPart>
    <w:docPart>
      <w:docPartPr>
        <w:name w:val="A383AF321CE84762BC9C4E235D8C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D59D8-062A-460C-841B-37FA3DE8F09E}"/>
      </w:docPartPr>
      <w:docPartBody>
        <w:p w:rsidR="006500A3" w:rsidRDefault="00AE249C" w:rsidP="00AE249C">
          <w:pPr>
            <w:pStyle w:val="A383AF321CE84762BC9C4E235D8CF430"/>
          </w:pPr>
          <w:r>
            <w:t>Company name, location</w:t>
          </w:r>
        </w:p>
      </w:docPartBody>
    </w:docPart>
    <w:docPart>
      <w:docPartPr>
        <w:name w:val="E0D07D44764441D29471B65D01A40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F0FAC-DABA-46C4-A3B0-01824363737C}"/>
      </w:docPartPr>
      <w:docPartBody>
        <w:p w:rsidR="006500A3" w:rsidRDefault="00AE249C" w:rsidP="00AE249C">
          <w:pPr>
            <w:pStyle w:val="E0D07D44764441D29471B65D01A40D8A"/>
          </w:pPr>
          <w:r>
            <w:t>School name, location, degree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9C"/>
    <w:rsid w:val="00041F2E"/>
    <w:rsid w:val="001E1E20"/>
    <w:rsid w:val="003E5689"/>
    <w:rsid w:val="00494DE8"/>
    <w:rsid w:val="00512C58"/>
    <w:rsid w:val="006500A3"/>
    <w:rsid w:val="00746086"/>
    <w:rsid w:val="00747C79"/>
    <w:rsid w:val="008A66A6"/>
    <w:rsid w:val="00941D3B"/>
    <w:rsid w:val="009F0076"/>
    <w:rsid w:val="00AE249C"/>
    <w:rsid w:val="00D3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6122350644BCFBD7F349963CD47D7">
    <w:name w:val="88E6122350644BCFBD7F349963CD47D7"/>
  </w:style>
  <w:style w:type="paragraph" w:customStyle="1" w:styleId="1F40EC4D964347B99F14A16A37EA067D">
    <w:name w:val="1F40EC4D964347B99F14A16A37EA067D"/>
  </w:style>
  <w:style w:type="paragraph" w:customStyle="1" w:styleId="720C5C370D5A47BCAEE14DDCFE2EDF8A">
    <w:name w:val="720C5C370D5A47BCAEE14DDCFE2EDF8A"/>
  </w:style>
  <w:style w:type="paragraph" w:customStyle="1" w:styleId="84F248C13E674D17880B714988264265">
    <w:name w:val="84F248C13E674D17880B714988264265"/>
  </w:style>
  <w:style w:type="paragraph" w:customStyle="1" w:styleId="Address">
    <w:name w:val="Address"/>
    <w:link w:val="AddressChar"/>
    <w:uiPriority w:val="2"/>
    <w:qFormat/>
    <w:pPr>
      <w:spacing w:after="40" w:line="276" w:lineRule="auto"/>
    </w:pPr>
    <w:rPr>
      <w:color w:val="0D0D0D" w:themeColor="text1" w:themeTint="F2"/>
      <w:sz w:val="20"/>
      <w:szCs w:val="20"/>
    </w:rPr>
  </w:style>
  <w:style w:type="character" w:customStyle="1" w:styleId="AddressChar">
    <w:name w:val="Address Char"/>
    <w:basedOn w:val="DefaultParagraphFont"/>
    <w:link w:val="Address"/>
    <w:uiPriority w:val="2"/>
    <w:rPr>
      <w:color w:val="0D0D0D" w:themeColor="text1" w:themeTint="F2"/>
      <w:sz w:val="20"/>
      <w:szCs w:val="20"/>
    </w:rPr>
  </w:style>
  <w:style w:type="paragraph" w:customStyle="1" w:styleId="C3F4B445982E41C39A03A9091C4F3102">
    <w:name w:val="C3F4B445982E41C39A03A9091C4F3102"/>
  </w:style>
  <w:style w:type="paragraph" w:customStyle="1" w:styleId="D826D427D06E42A7B99092834FDF9E16">
    <w:name w:val="D826D427D06E42A7B99092834FDF9E16"/>
  </w:style>
  <w:style w:type="paragraph" w:customStyle="1" w:styleId="AE8A1E3BB3F94825BE23AC4C3130446A">
    <w:name w:val="AE8A1E3BB3F94825BE23AC4C3130446A"/>
  </w:style>
  <w:style w:type="character" w:styleId="Strong">
    <w:name w:val="Strong"/>
    <w:basedOn w:val="DefaultParagraphFont"/>
    <w:uiPriority w:val="5"/>
    <w:rPr>
      <w:b/>
      <w:bCs/>
    </w:rPr>
  </w:style>
  <w:style w:type="paragraph" w:customStyle="1" w:styleId="F5AE38DD5C5B4417B294A0582275DAE7">
    <w:name w:val="F5AE38DD5C5B4417B294A0582275DAE7"/>
  </w:style>
  <w:style w:type="paragraph" w:customStyle="1" w:styleId="14F969FB83B2470E9DEED9B519714873">
    <w:name w:val="14F969FB83B2470E9DEED9B519714873"/>
  </w:style>
  <w:style w:type="paragraph" w:customStyle="1" w:styleId="03291908E4D34DFBBFC406CA5C0A40A0">
    <w:name w:val="03291908E4D34DFBBFC406CA5C0A40A0"/>
  </w:style>
  <w:style w:type="paragraph" w:customStyle="1" w:styleId="07DD7D6BA30E47AABF6884E0DF4C9565">
    <w:name w:val="07DD7D6BA30E47AABF6884E0DF4C9565"/>
  </w:style>
  <w:style w:type="paragraph" w:customStyle="1" w:styleId="233B62C7AA2D4DD4B44B38C9E726CF99">
    <w:name w:val="233B62C7AA2D4DD4B44B38C9E726CF99"/>
  </w:style>
  <w:style w:type="paragraph" w:customStyle="1" w:styleId="0337257454A74A38A66CC9B82DBDFBD8">
    <w:name w:val="0337257454A74A38A66CC9B82DBDFBD8"/>
  </w:style>
  <w:style w:type="paragraph" w:customStyle="1" w:styleId="F663A755DE81433B8C080C3E531851DC">
    <w:name w:val="F663A755DE81433B8C080C3E531851DC"/>
  </w:style>
  <w:style w:type="paragraph" w:customStyle="1" w:styleId="31202E4196454DAC824DD9D01A56C15B">
    <w:name w:val="31202E4196454DAC824DD9D01A56C15B"/>
  </w:style>
  <w:style w:type="paragraph" w:customStyle="1" w:styleId="6DA2EA096ED44E2182EF62FC399D0981">
    <w:name w:val="6DA2EA096ED44E2182EF62FC399D0981"/>
  </w:style>
  <w:style w:type="paragraph" w:customStyle="1" w:styleId="0E884249E2B94C4381A881ABAE6D8B8C">
    <w:name w:val="0E884249E2B94C4381A881ABAE6D8B8C"/>
  </w:style>
  <w:style w:type="paragraph" w:customStyle="1" w:styleId="01E8998FA13A4C01B2D37FD0A3DD0842">
    <w:name w:val="01E8998FA13A4C01B2D37FD0A3DD0842"/>
  </w:style>
  <w:style w:type="paragraph" w:customStyle="1" w:styleId="17494BFF515E4548B0B526ED14CA13BB">
    <w:name w:val="17494BFF515E4548B0B526ED14CA13BB"/>
  </w:style>
  <w:style w:type="paragraph" w:customStyle="1" w:styleId="10ECCD397AC44F6EB67D03C612962622">
    <w:name w:val="10ECCD397AC44F6EB67D03C612962622"/>
  </w:style>
  <w:style w:type="paragraph" w:customStyle="1" w:styleId="04751A37F2B8416A8F2FDCE126F0F18C">
    <w:name w:val="04751A37F2B8416A8F2FDCE126F0F18C"/>
  </w:style>
  <w:style w:type="paragraph" w:customStyle="1" w:styleId="E3661078B64A43069B0F49FAB7418378">
    <w:name w:val="E3661078B64A43069B0F49FAB7418378"/>
  </w:style>
  <w:style w:type="paragraph" w:customStyle="1" w:styleId="9AF21297DA5C4D689CDC9CDD4E96CC97">
    <w:name w:val="9AF21297DA5C4D689CDC9CDD4E96CC97"/>
    <w:rsid w:val="00AE249C"/>
  </w:style>
  <w:style w:type="paragraph" w:customStyle="1" w:styleId="563BBF8EE43148AAACBD8802489AAB24">
    <w:name w:val="563BBF8EE43148AAACBD8802489AAB24"/>
    <w:rsid w:val="00AE249C"/>
  </w:style>
  <w:style w:type="paragraph" w:customStyle="1" w:styleId="2F469337C705410785E09903C6BB4DC9">
    <w:name w:val="2F469337C705410785E09903C6BB4DC9"/>
    <w:rsid w:val="00AE249C"/>
  </w:style>
  <w:style w:type="paragraph" w:customStyle="1" w:styleId="3235B0C1EB2341E1A3815C1FB1780690">
    <w:name w:val="3235B0C1EB2341E1A3815C1FB1780690"/>
    <w:rsid w:val="00AE249C"/>
  </w:style>
  <w:style w:type="paragraph" w:customStyle="1" w:styleId="A383AF321CE84762BC9C4E235D8CF430">
    <w:name w:val="A383AF321CE84762BC9C4E235D8CF430"/>
    <w:rsid w:val="00AE249C"/>
  </w:style>
  <w:style w:type="paragraph" w:customStyle="1" w:styleId="E0D07D44764441D29471B65D01A40D8A">
    <w:name w:val="E0D07D44764441D29471B65D01A40D8A"/>
    <w:rsid w:val="00AE249C"/>
  </w:style>
  <w:style w:type="paragraph" w:customStyle="1" w:styleId="F9E58857054C48E3BF536B9D04975A4E">
    <w:name w:val="F9E58857054C48E3BF536B9D04975A4E"/>
    <w:rsid w:val="001E1E20"/>
  </w:style>
  <w:style w:type="paragraph" w:customStyle="1" w:styleId="5E73D632800B43DB91DC24D17008F978">
    <w:name w:val="5E73D632800B43DB91DC24D17008F978"/>
    <w:rsid w:val="001E1E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917-204-7921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F51DC8-8BBE-4CC8-A41E-F6141E5F9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entry-level resume</Template>
  <TotalTime>42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Handshake Inc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Odumosu, Michael</dc:creator>
  <cp:keywords>Michael Odumosu</cp:keywords>
  <cp:lastModifiedBy>Odumosu, Michael</cp:lastModifiedBy>
  <cp:revision>11</cp:revision>
  <dcterms:created xsi:type="dcterms:W3CDTF">2016-10-22T21:21:00Z</dcterms:created>
  <dcterms:modified xsi:type="dcterms:W3CDTF">2017-03-13T18:01:00Z</dcterms:modified>
  <cp:version/>
</cp:coreProperties>
</file>